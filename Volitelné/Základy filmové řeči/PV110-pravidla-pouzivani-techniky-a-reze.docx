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4D" w:rsidRDefault="001E18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2.75pt">
            <v:imagedata r:id="rId4" o:title="1"/>
          </v:shape>
        </w:pict>
      </w:r>
    </w:p>
    <w:p w:rsidR="009B3FFB" w:rsidRDefault="009B3FFB"/>
    <w:p w:rsidR="001E184D" w:rsidRDefault="001E184D"/>
    <w:p w:rsidR="001E184D" w:rsidRDefault="001E184D"/>
    <w:p w:rsidR="001E184D" w:rsidRDefault="001E184D"/>
    <w:p w:rsidR="001E184D" w:rsidRDefault="001E184D"/>
    <w:p w:rsidR="001E184D" w:rsidRDefault="001E184D">
      <w:r>
        <w:rPr>
          <w:noProof/>
          <w:lang w:eastAsia="cs-CZ"/>
        </w:rPr>
        <w:lastRenderedPageBreak/>
        <w:drawing>
          <wp:inline distT="0" distB="0" distL="0" distR="0" wp14:anchorId="6F8F24B5" wp14:editId="61801BFA">
            <wp:extent cx="5753100" cy="8124825"/>
            <wp:effectExtent l="0" t="0" r="0" b="9525"/>
            <wp:docPr id="1" name="Obrázek 1" descr="C:\Users\xbatrn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batrn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4D" w:rsidRDefault="001E184D"/>
    <w:p w:rsidR="001E184D" w:rsidRDefault="001E184D"/>
    <w:p w:rsidR="001E184D" w:rsidRDefault="001E184D">
      <w:r>
        <w:lastRenderedPageBreak/>
        <w:pict>
          <v:shape id="_x0000_i1030" type="#_x0000_t75" style="width:453pt;height:636.75pt">
            <v:imagedata r:id="rId6" o:title="3"/>
          </v:shape>
        </w:pict>
      </w:r>
      <w:bookmarkStart w:id="0" w:name="_GoBack"/>
      <w:bookmarkEnd w:id="0"/>
    </w:p>
    <w:p w:rsidR="001E184D" w:rsidRDefault="001E184D"/>
    <w:p w:rsidR="001E184D" w:rsidRDefault="001E184D"/>
    <w:p w:rsidR="001E184D" w:rsidRDefault="001E184D">
      <w:r>
        <w:lastRenderedPageBreak/>
        <w:pict>
          <v:shape id="_x0000_i1031" type="#_x0000_t75" style="width:453.75pt;height:653.25pt">
            <v:imagedata r:id="rId7" o:title="4"/>
          </v:shape>
        </w:pict>
      </w:r>
    </w:p>
    <w:sectPr w:rsidR="001E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7A"/>
    <w:rsid w:val="001E184D"/>
    <w:rsid w:val="009B3FFB"/>
    <w:rsid w:val="00E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35E32-6646-42CA-B570-4964CC98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BD75D309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xbatrna</dc:creator>
  <cp:keywords/>
  <dc:description/>
  <cp:lastModifiedBy>xbatrna</cp:lastModifiedBy>
  <cp:revision>2</cp:revision>
  <dcterms:created xsi:type="dcterms:W3CDTF">2017-03-07T14:15:00Z</dcterms:created>
  <dcterms:modified xsi:type="dcterms:W3CDTF">2017-03-07T14:17:00Z</dcterms:modified>
</cp:coreProperties>
</file>